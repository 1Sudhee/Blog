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95" w:rsidRDefault="00184413" w:rsidP="00184413">
      <w:pPr>
        <w:jc w:val="center"/>
        <w:rPr>
          <w:b/>
          <w:sz w:val="28"/>
        </w:rPr>
      </w:pPr>
      <w:r w:rsidRPr="00184413">
        <w:rPr>
          <w:b/>
          <w:sz w:val="28"/>
        </w:rPr>
        <w:t>XAML Conditional Compilation</w:t>
      </w:r>
    </w:p>
    <w:p w:rsidR="00EF2E8E" w:rsidRDefault="00EF2E8E" w:rsidP="00EF2E8E">
      <w:pPr>
        <w:rPr>
          <w:bCs/>
          <w:sz w:val="24"/>
          <w:szCs w:val="20"/>
        </w:rPr>
      </w:pPr>
    </w:p>
    <w:p w:rsidR="00EF2E8E" w:rsidRPr="000C7A41" w:rsidRDefault="005E6092" w:rsidP="00EF2E8E">
      <w:pPr>
        <w:rPr>
          <w:bCs/>
        </w:rPr>
      </w:pPr>
      <w:r w:rsidRPr="000C7A41">
        <w:rPr>
          <w:bCs/>
        </w:rPr>
        <w:t>Conditional compilation feature is primarily used to include</w:t>
      </w:r>
      <w:r w:rsidR="00011F90" w:rsidRPr="000C7A41">
        <w:rPr>
          <w:bCs/>
        </w:rPr>
        <w:t xml:space="preserve"> or exclude</w:t>
      </w:r>
      <w:r w:rsidRPr="000C7A41">
        <w:rPr>
          <w:bCs/>
        </w:rPr>
        <w:t xml:space="preserve"> a portion of source code file based on certain condition. In a typical C# program, you can use preprocessor directives to perform conditional compilation as shown below – </w:t>
      </w:r>
    </w:p>
    <w:p w:rsidR="005E6092" w:rsidRDefault="005E6092" w:rsidP="00EF2E8E">
      <w:pPr>
        <w:rPr>
          <w:bCs/>
          <w:sz w:val="24"/>
          <w:szCs w:val="20"/>
        </w:rPr>
      </w:pP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9D760C">
        <w:rPr>
          <w:rFonts w:ascii="Courier New" w:eastAsia="Times New Roman" w:hAnsi="Courier New" w:cs="Courier New"/>
          <w:color w:val="0000FF"/>
          <w:sz w:val="21"/>
          <w:szCs w:val="21"/>
          <w:lang w:bidi="hi-IN"/>
        </w:rPr>
        <w:t>public</w:t>
      </w:r>
      <w:proofErr w:type="gramEnd"/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</w:t>
      </w:r>
      <w:r w:rsidRPr="009D760C">
        <w:rPr>
          <w:rFonts w:ascii="Courier New" w:eastAsia="Times New Roman" w:hAnsi="Courier New" w:cs="Courier New"/>
          <w:color w:val="0000FF"/>
          <w:sz w:val="21"/>
          <w:szCs w:val="21"/>
          <w:lang w:bidi="hi-IN"/>
        </w:rPr>
        <w:t>double</w:t>
      </w: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</w:t>
      </w:r>
      <w:proofErr w:type="spellStart"/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MyMethod</w:t>
      </w:r>
      <w:proofErr w:type="spellEnd"/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r w:rsidRPr="009D760C">
        <w:rPr>
          <w:rFonts w:ascii="Courier New" w:eastAsia="Times New Roman" w:hAnsi="Courier New" w:cs="Courier New"/>
          <w:color w:val="0000FF"/>
          <w:sz w:val="21"/>
          <w:szCs w:val="21"/>
          <w:lang w:bidi="hi-IN"/>
        </w:rPr>
        <w:t>int</w:t>
      </w:r>
      <w:proofErr w:type="spellEnd"/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input)</w:t>
      </w: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{</w:t>
      </w: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</w:t>
      </w:r>
      <w:proofErr w:type="gramStart"/>
      <w:r w:rsidRPr="009D760C">
        <w:rPr>
          <w:rFonts w:ascii="Courier New" w:eastAsia="Times New Roman" w:hAnsi="Courier New" w:cs="Courier New"/>
          <w:color w:val="0000FF"/>
          <w:sz w:val="21"/>
          <w:szCs w:val="21"/>
          <w:lang w:bidi="hi-IN"/>
        </w:rPr>
        <w:t>double</w:t>
      </w:r>
      <w:proofErr w:type="gramEnd"/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result;</w:t>
      </w: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 </w:t>
      </w: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</w:t>
      </w:r>
      <w:r w:rsidRPr="009D760C">
        <w:rPr>
          <w:rFonts w:ascii="Courier New" w:eastAsia="Times New Roman" w:hAnsi="Courier New" w:cs="Courier New"/>
          <w:color w:val="0000FF"/>
          <w:sz w:val="21"/>
          <w:szCs w:val="21"/>
          <w:lang w:bidi="hi-IN"/>
        </w:rPr>
        <w:t>#if</w:t>
      </w: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CONDITION</w:t>
      </w: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</w:t>
      </w:r>
      <w:proofErr w:type="gramStart"/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result</w:t>
      </w:r>
      <w:proofErr w:type="gramEnd"/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= input * 0.</w:t>
      </w:r>
      <w:r w:rsidR="005B6AC3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5</w:t>
      </w: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;</w:t>
      </w: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</w:t>
      </w:r>
      <w:r w:rsidRPr="009D760C">
        <w:rPr>
          <w:rFonts w:ascii="Courier New" w:eastAsia="Times New Roman" w:hAnsi="Courier New" w:cs="Courier New"/>
          <w:color w:val="0000FF"/>
          <w:sz w:val="21"/>
          <w:szCs w:val="21"/>
          <w:lang w:bidi="hi-IN"/>
        </w:rPr>
        <w:t>#else</w:t>
      </w: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</w:t>
      </w:r>
      <w:proofErr w:type="gramStart"/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result</w:t>
      </w:r>
      <w:proofErr w:type="gramEnd"/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= input * 0.</w:t>
      </w:r>
      <w:r w:rsidR="005B6AC3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10</w:t>
      </w: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;</w:t>
      </w: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</w:t>
      </w:r>
      <w:r w:rsidRPr="009D760C">
        <w:rPr>
          <w:rFonts w:ascii="Courier New" w:eastAsia="Times New Roman" w:hAnsi="Courier New" w:cs="Courier New"/>
          <w:color w:val="0000FF"/>
          <w:sz w:val="21"/>
          <w:szCs w:val="21"/>
          <w:lang w:bidi="hi-IN"/>
        </w:rPr>
        <w:t>#</w:t>
      </w:r>
      <w:proofErr w:type="spellStart"/>
      <w:r w:rsidRPr="009D760C">
        <w:rPr>
          <w:rFonts w:ascii="Courier New" w:eastAsia="Times New Roman" w:hAnsi="Courier New" w:cs="Courier New"/>
          <w:color w:val="0000FF"/>
          <w:sz w:val="21"/>
          <w:szCs w:val="21"/>
          <w:lang w:bidi="hi-IN"/>
        </w:rPr>
        <w:t>endif</w:t>
      </w:r>
      <w:proofErr w:type="spellEnd"/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 </w:t>
      </w: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</w:t>
      </w:r>
      <w:proofErr w:type="gramStart"/>
      <w:r w:rsidRPr="009D760C">
        <w:rPr>
          <w:rFonts w:ascii="Courier New" w:eastAsia="Times New Roman" w:hAnsi="Courier New" w:cs="Courier New"/>
          <w:color w:val="0000FF"/>
          <w:sz w:val="21"/>
          <w:szCs w:val="21"/>
          <w:lang w:bidi="hi-IN"/>
        </w:rPr>
        <w:t>return</w:t>
      </w:r>
      <w:proofErr w:type="gramEnd"/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result;</w:t>
      </w:r>
    </w:p>
    <w:p w:rsidR="009D760C" w:rsidRPr="009D760C" w:rsidRDefault="009D760C" w:rsidP="009D7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9D760C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}</w:t>
      </w:r>
    </w:p>
    <w:p w:rsidR="009D760C" w:rsidRDefault="009D760C" w:rsidP="00EF2E8E">
      <w:pPr>
        <w:rPr>
          <w:bCs/>
          <w:sz w:val="24"/>
          <w:szCs w:val="20"/>
        </w:rPr>
      </w:pPr>
    </w:p>
    <w:p w:rsidR="005E6092" w:rsidRDefault="005B6AC3" w:rsidP="00EF2E8E">
      <w:pPr>
        <w:rPr>
          <w:bCs/>
        </w:rPr>
      </w:pPr>
      <w:r w:rsidRPr="000C7A41">
        <w:rPr>
          <w:bCs/>
        </w:rPr>
        <w:t xml:space="preserve">If the </w:t>
      </w:r>
      <w:r w:rsidRPr="009D760C">
        <w:rPr>
          <w:rFonts w:ascii="Courier New" w:eastAsia="Times New Roman" w:hAnsi="Courier New" w:cs="Courier New"/>
          <w:color w:val="000000"/>
          <w:lang w:bidi="hi-IN"/>
        </w:rPr>
        <w:t>CONDITION</w:t>
      </w:r>
      <w:r w:rsidRPr="000C7A41">
        <w:rPr>
          <w:rFonts w:ascii="Courier New" w:eastAsia="Times New Roman" w:hAnsi="Courier New" w:cs="Courier New"/>
          <w:color w:val="000000"/>
          <w:lang w:bidi="hi-IN"/>
        </w:rPr>
        <w:t xml:space="preserve"> </w:t>
      </w:r>
      <w:r w:rsidRPr="000C7A41">
        <w:rPr>
          <w:bCs/>
        </w:rPr>
        <w:t xml:space="preserve">is set, </w:t>
      </w:r>
      <w:r w:rsidRPr="000C7A41">
        <w:rPr>
          <w:rFonts w:ascii="Consolas" w:hAnsi="Consolas" w:cs="Consolas"/>
          <w:bCs/>
        </w:rPr>
        <w:t>result = input * 0.5</w:t>
      </w:r>
      <w:r w:rsidRPr="000C7A41">
        <w:rPr>
          <w:bCs/>
        </w:rPr>
        <w:t xml:space="preserve"> code will get compiled otherwise </w:t>
      </w:r>
      <w:r w:rsidRPr="000C7A41">
        <w:rPr>
          <w:rFonts w:ascii="Consolas" w:hAnsi="Consolas" w:cs="Consolas"/>
          <w:bCs/>
        </w:rPr>
        <w:t xml:space="preserve">result = input * 0.10 </w:t>
      </w:r>
      <w:r w:rsidRPr="000C7A41">
        <w:rPr>
          <w:bCs/>
        </w:rPr>
        <w:t xml:space="preserve">will be compiled. Such type of conditional compilation is commonly used if you want to isolate platform specific [Windows Phone, Windows Store] code, or if you want to execute certain code based on deployment configuration [Debug / Release] etc. </w:t>
      </w:r>
      <w:r w:rsidR="00493A6E" w:rsidRPr="000C7A41">
        <w:rPr>
          <w:bCs/>
        </w:rPr>
        <w:t xml:space="preserve">Conditional compilation is baked-in in C# language, however </w:t>
      </w:r>
      <w:r w:rsidR="00B437B2" w:rsidRPr="000C7A41">
        <w:rPr>
          <w:bCs/>
        </w:rPr>
        <w:t xml:space="preserve">that’s not the case in </w:t>
      </w:r>
      <w:r w:rsidR="000C7A41" w:rsidRPr="000C7A41">
        <w:rPr>
          <w:bCs/>
        </w:rPr>
        <w:t xml:space="preserve">when it comes to </w:t>
      </w:r>
      <w:r w:rsidR="00B437B2" w:rsidRPr="000C7A41">
        <w:rPr>
          <w:bCs/>
        </w:rPr>
        <w:t>XAML.</w:t>
      </w:r>
      <w:r w:rsidR="00FC091B">
        <w:rPr>
          <w:bCs/>
        </w:rPr>
        <w:t xml:space="preserve"> But before dive into implementing conditional compilation in XAML, let’s understand why do we need it in XAML specifically?</w:t>
      </w:r>
    </w:p>
    <w:p w:rsidR="00FC091B" w:rsidRDefault="00FC091B" w:rsidP="00EF2E8E">
      <w:pPr>
        <w:rPr>
          <w:bCs/>
        </w:rPr>
      </w:pPr>
    </w:p>
    <w:p w:rsidR="00BD756C" w:rsidRDefault="00E97C43" w:rsidP="00EF2E8E">
      <w:pPr>
        <w:rPr>
          <w:bCs/>
        </w:rPr>
      </w:pPr>
      <w:r>
        <w:rPr>
          <w:bCs/>
        </w:rPr>
        <w:t>During //Build 2014 event Microsoft introduced U</w:t>
      </w:r>
      <w:r w:rsidR="00C21B79">
        <w:rPr>
          <w:bCs/>
        </w:rPr>
        <w:t>niversal App which allow</w:t>
      </w:r>
      <w:r>
        <w:rPr>
          <w:bCs/>
        </w:rPr>
        <w:t xml:space="preserve"> you to build both Windows Phone and Windows Store app at the same time</w:t>
      </w:r>
      <w:r w:rsidR="00C21B79">
        <w:rPr>
          <w:bCs/>
        </w:rPr>
        <w:t xml:space="preserve"> by sharing as much code as possible. </w:t>
      </w:r>
      <w:r w:rsidR="0077088A">
        <w:rPr>
          <w:bCs/>
        </w:rPr>
        <w:t>The shared code can be C# class files, user controls, resources etc.</w:t>
      </w:r>
      <w:r w:rsidR="004C22B6">
        <w:rPr>
          <w:bCs/>
        </w:rPr>
        <w:t xml:space="preserve"> Universal App project template by default creates a </w:t>
      </w:r>
      <w:r w:rsidR="004C22B6" w:rsidRPr="00231CD9">
        <w:rPr>
          <w:bCs/>
          <w:i/>
          <w:iCs/>
        </w:rPr>
        <w:t>Shared Project</w:t>
      </w:r>
      <w:r w:rsidR="004C22B6">
        <w:rPr>
          <w:bCs/>
        </w:rPr>
        <w:t xml:space="preserve"> within Visual Studio which stores all the common code across multiple projects.</w:t>
      </w:r>
      <w:r w:rsidR="00A60837">
        <w:rPr>
          <w:bCs/>
        </w:rPr>
        <w:t xml:space="preserve"> You can even add a XAML user control into the shared project, which then can be used by both Windows Phone and Windows Store apps. However, if you need to display platform specific layout [controls, color etc.] using the </w:t>
      </w:r>
      <w:r w:rsidR="00A60837" w:rsidRPr="00201CAB">
        <w:rPr>
          <w:bCs/>
          <w:i/>
          <w:iCs/>
        </w:rPr>
        <w:t>same</w:t>
      </w:r>
      <w:r w:rsidR="00A60837">
        <w:rPr>
          <w:bCs/>
        </w:rPr>
        <w:t xml:space="preserve"> XAML file, you need </w:t>
      </w:r>
      <w:r w:rsidR="00201CAB">
        <w:rPr>
          <w:bCs/>
        </w:rPr>
        <w:t xml:space="preserve">a way </w:t>
      </w:r>
      <w:r w:rsidR="00A60837">
        <w:rPr>
          <w:bCs/>
        </w:rPr>
        <w:t xml:space="preserve">to perform conditional compilation. Unfortunately XAML conditional compilation </w:t>
      </w:r>
      <w:r w:rsidR="006E3DA8">
        <w:rPr>
          <w:bCs/>
        </w:rPr>
        <w:t xml:space="preserve">is not baked-in </w:t>
      </w:r>
      <w:r w:rsidR="00396C4F">
        <w:rPr>
          <w:bCs/>
        </w:rPr>
        <w:t xml:space="preserve">in the platform yet, but that’s where open source projects like </w:t>
      </w:r>
      <w:hyperlink r:id="rId5" w:history="1">
        <w:r w:rsidR="00396C4F" w:rsidRPr="00BD756C">
          <w:rPr>
            <w:rStyle w:val="Hyperlink"/>
            <w:bCs/>
          </w:rPr>
          <w:t>‘XAML Conditional Compilation’ [XCC]</w:t>
        </w:r>
      </w:hyperlink>
      <w:r w:rsidR="00396C4F">
        <w:rPr>
          <w:bCs/>
        </w:rPr>
        <w:t xml:space="preserve"> shines.</w:t>
      </w:r>
      <w:r w:rsidR="00BA13D0">
        <w:rPr>
          <w:bCs/>
        </w:rPr>
        <w:t xml:space="preserve"> As the name suggests, XCC allows you to conditionally compile XAML files. I</w:t>
      </w:r>
      <w:r w:rsidR="005075B9">
        <w:rPr>
          <w:bCs/>
        </w:rPr>
        <w:t>t’s available via NuGet package, however keep it mind that it’s a proof of concept and you need to use it at your own risk.</w:t>
      </w:r>
    </w:p>
    <w:p w:rsidR="00BA13D0" w:rsidRDefault="00BA13D0" w:rsidP="00EF2E8E">
      <w:pPr>
        <w:rPr>
          <w:bCs/>
        </w:rPr>
      </w:pPr>
    </w:p>
    <w:p w:rsidR="00BA13D0" w:rsidRDefault="00922A72" w:rsidP="00EF2E8E">
      <w:pPr>
        <w:rPr>
          <w:bCs/>
        </w:rPr>
      </w:pPr>
      <w:r>
        <w:rPr>
          <w:bCs/>
        </w:rPr>
        <w:t xml:space="preserve">So now we have the context set, it’s time to get our hands dirty and build a </w:t>
      </w:r>
      <w:r w:rsidR="006509DF">
        <w:rPr>
          <w:bCs/>
        </w:rPr>
        <w:t>very basic</w:t>
      </w:r>
      <w:r>
        <w:rPr>
          <w:bCs/>
        </w:rPr>
        <w:t xml:space="preserve"> Universal App and use XCC for conditional compilation of XAML file.</w:t>
      </w:r>
      <w:r w:rsidR="00BF6F0F">
        <w:rPr>
          <w:bCs/>
        </w:rPr>
        <w:t xml:space="preserve"> I </w:t>
      </w:r>
      <w:r w:rsidR="00487C41">
        <w:rPr>
          <w:bCs/>
        </w:rPr>
        <w:t>assume</w:t>
      </w:r>
      <w:r w:rsidR="00BF6F0F">
        <w:rPr>
          <w:bCs/>
        </w:rPr>
        <w:t xml:space="preserve"> you already know how to create a ‘Blank Universal App’ in Visual Studio, so that we can just focus on XCC.</w:t>
      </w:r>
      <w:r w:rsidR="00487C41">
        <w:rPr>
          <w:bCs/>
        </w:rPr>
        <w:t xml:space="preserve"> </w:t>
      </w:r>
      <w:r w:rsidR="0010094D">
        <w:rPr>
          <w:bCs/>
        </w:rPr>
        <w:t xml:space="preserve"> Below diagram shows the solution structure of </w:t>
      </w:r>
      <w:proofErr w:type="spellStart"/>
      <w:r w:rsidR="0010094D" w:rsidRPr="006509DF">
        <w:rPr>
          <w:rFonts w:ascii="Consolas" w:eastAsia="Times New Roman" w:hAnsi="Consolas" w:cs="Consolas"/>
          <w:color w:val="000000"/>
          <w:lang w:bidi="hi-IN"/>
        </w:rPr>
        <w:t>XCCApp</w:t>
      </w:r>
      <w:proofErr w:type="spellEnd"/>
      <w:r w:rsidR="0010094D">
        <w:rPr>
          <w:bCs/>
        </w:rPr>
        <w:t xml:space="preserve"> Universal App. The </w:t>
      </w:r>
      <w:proofErr w:type="spellStart"/>
      <w:r w:rsidR="0010094D" w:rsidRPr="006509DF">
        <w:rPr>
          <w:rFonts w:ascii="Consolas" w:eastAsia="Times New Roman" w:hAnsi="Consolas" w:cs="Consolas"/>
          <w:color w:val="000000"/>
          <w:lang w:bidi="hi-IN"/>
        </w:rPr>
        <w:t>XCCApp.Shared</w:t>
      </w:r>
      <w:proofErr w:type="spellEnd"/>
      <w:r w:rsidR="0010094D">
        <w:rPr>
          <w:bCs/>
        </w:rPr>
        <w:t xml:space="preserve"> project contains the shared code files between </w:t>
      </w:r>
      <w:proofErr w:type="spellStart"/>
      <w:r w:rsidR="0010094D" w:rsidRPr="006509DF">
        <w:rPr>
          <w:rFonts w:ascii="Consolas" w:eastAsia="Times New Roman" w:hAnsi="Consolas" w:cs="Consolas"/>
          <w:color w:val="000000"/>
          <w:lang w:bidi="hi-IN"/>
        </w:rPr>
        <w:t>XCCApp.Windows</w:t>
      </w:r>
      <w:proofErr w:type="spellEnd"/>
      <w:r w:rsidR="0010094D">
        <w:rPr>
          <w:bCs/>
        </w:rPr>
        <w:t xml:space="preserve"> and </w:t>
      </w:r>
      <w:proofErr w:type="spellStart"/>
      <w:r w:rsidR="0010094D" w:rsidRPr="006509DF">
        <w:rPr>
          <w:rFonts w:ascii="Consolas" w:eastAsia="Times New Roman" w:hAnsi="Consolas" w:cs="Consolas"/>
          <w:color w:val="000000"/>
          <w:lang w:bidi="hi-IN"/>
        </w:rPr>
        <w:t>XCCApp.WindowsPhone</w:t>
      </w:r>
      <w:proofErr w:type="spellEnd"/>
      <w:r w:rsidR="0010094D">
        <w:rPr>
          <w:bCs/>
        </w:rPr>
        <w:t xml:space="preserve"> projects. </w:t>
      </w:r>
      <w:r w:rsidR="006509DF">
        <w:rPr>
          <w:bCs/>
        </w:rPr>
        <w:t xml:space="preserve">Please note, by default Visual Studio creates </w:t>
      </w:r>
      <w:proofErr w:type="spellStart"/>
      <w:r w:rsidR="006509DF" w:rsidRPr="006509DF">
        <w:rPr>
          <w:rFonts w:ascii="Consolas" w:eastAsia="Times New Roman" w:hAnsi="Consolas" w:cs="Consolas"/>
          <w:color w:val="000000"/>
          <w:lang w:bidi="hi-IN"/>
        </w:rPr>
        <w:t>MainPage.xaml</w:t>
      </w:r>
      <w:proofErr w:type="spellEnd"/>
      <w:r w:rsidR="006509DF" w:rsidRPr="006509DF">
        <w:rPr>
          <w:rFonts w:ascii="Consolas" w:eastAsia="Times New Roman" w:hAnsi="Consolas" w:cs="Consolas"/>
          <w:color w:val="000000"/>
          <w:lang w:bidi="hi-IN"/>
        </w:rPr>
        <w:t xml:space="preserve"> </w:t>
      </w:r>
      <w:r w:rsidR="006509DF">
        <w:rPr>
          <w:bCs/>
        </w:rPr>
        <w:t xml:space="preserve">file in both Windows Store and </w:t>
      </w:r>
      <w:r w:rsidR="006509DF" w:rsidRPr="006509DF">
        <w:rPr>
          <w:bCs/>
        </w:rPr>
        <w:t>Windows</w:t>
      </w:r>
      <w:r w:rsidR="006509DF">
        <w:rPr>
          <w:bCs/>
        </w:rPr>
        <w:t xml:space="preserve"> Phone projects. Since we are sharing XAML in this code example, I have moved it to Shared project.</w:t>
      </w:r>
    </w:p>
    <w:p w:rsidR="008E7D5A" w:rsidRDefault="008E7D5A" w:rsidP="00EF2E8E">
      <w:pPr>
        <w:rPr>
          <w:bCs/>
        </w:rPr>
      </w:pPr>
    </w:p>
    <w:p w:rsidR="00487C41" w:rsidRDefault="0010094D" w:rsidP="00EF2E8E">
      <w:pPr>
        <w:rPr>
          <w:bCs/>
        </w:rPr>
      </w:pPr>
      <w:r>
        <w:rPr>
          <w:bCs/>
          <w:noProof/>
          <w:lang w:bidi="hi-IN"/>
        </w:rPr>
        <w:lastRenderedPageBreak/>
        <w:drawing>
          <wp:inline distT="0" distB="0" distL="0" distR="0" wp14:anchorId="5E963BAB" wp14:editId="447C091B">
            <wp:extent cx="3677163" cy="333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al app sol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41" w:rsidRDefault="00487C41" w:rsidP="00EF2E8E">
      <w:pPr>
        <w:rPr>
          <w:bCs/>
        </w:rPr>
      </w:pPr>
    </w:p>
    <w:p w:rsidR="008E7D5A" w:rsidRDefault="008E7D5A" w:rsidP="00EF2E8E">
      <w:pPr>
        <w:rPr>
          <w:bCs/>
        </w:rPr>
      </w:pPr>
      <w:r>
        <w:rPr>
          <w:bCs/>
        </w:rPr>
        <w:t xml:space="preserve">First thing you need to do is install XCC using NuGet in both Windows Phone and Windows Store App. </w:t>
      </w:r>
    </w:p>
    <w:p w:rsidR="008E7D5A" w:rsidRDefault="008E7D5A" w:rsidP="00EF2E8E">
      <w:pPr>
        <w:rPr>
          <w:bCs/>
        </w:rPr>
      </w:pPr>
    </w:p>
    <w:p w:rsidR="008E7D5A" w:rsidRDefault="00487C41" w:rsidP="0010094D">
      <w:pPr>
        <w:jc w:val="both"/>
        <w:rPr>
          <w:bCs/>
        </w:rPr>
      </w:pPr>
      <w:r>
        <w:rPr>
          <w:bCs/>
          <w:noProof/>
          <w:lang w:bidi="hi-IN"/>
        </w:rPr>
        <w:drawing>
          <wp:inline distT="0" distB="0" distL="0" distR="0" wp14:anchorId="3FBFD22F" wp14:editId="3CEF3C7A">
            <wp:extent cx="5943600" cy="681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cc Nug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D9" w:rsidRDefault="00231CD9" w:rsidP="0010094D">
      <w:pPr>
        <w:jc w:val="both"/>
        <w:rPr>
          <w:bCs/>
        </w:rPr>
      </w:pPr>
    </w:p>
    <w:p w:rsidR="006509DF" w:rsidRDefault="006509DF" w:rsidP="0010094D">
      <w:pPr>
        <w:jc w:val="both"/>
        <w:rPr>
          <w:bCs/>
        </w:rPr>
      </w:pPr>
      <w:r>
        <w:rPr>
          <w:bCs/>
        </w:rPr>
        <w:t xml:space="preserve">Unlike most of the other NuGet packages, installing XCC won’t add any </w:t>
      </w:r>
      <w:proofErr w:type="spellStart"/>
      <w:r w:rsidR="007A0714">
        <w:rPr>
          <w:bCs/>
        </w:rPr>
        <w:t>dll</w:t>
      </w:r>
      <w:proofErr w:type="spellEnd"/>
      <w:r w:rsidR="007A0714">
        <w:rPr>
          <w:bCs/>
        </w:rPr>
        <w:t xml:space="preserve"> reference to the project, instead it adds </w:t>
      </w:r>
      <w:proofErr w:type="spellStart"/>
      <w:r w:rsidR="007A0714">
        <w:rPr>
          <w:bCs/>
        </w:rPr>
        <w:t>MSBuild</w:t>
      </w:r>
      <w:proofErr w:type="spellEnd"/>
      <w:r w:rsidR="007A0714">
        <w:rPr>
          <w:bCs/>
        </w:rPr>
        <w:t xml:space="preserve"> target file [</w:t>
      </w:r>
      <w:proofErr w:type="spellStart"/>
      <w:r w:rsidR="007A0714">
        <w:rPr>
          <w:bCs/>
        </w:rPr>
        <w:t>xcc.targets</w:t>
      </w:r>
      <w:proofErr w:type="spellEnd"/>
      <w:r w:rsidR="007A0714">
        <w:rPr>
          <w:bCs/>
        </w:rPr>
        <w:t xml:space="preserve">] and Xcc.dll file in the packages folder. </w:t>
      </w:r>
      <w:proofErr w:type="spellStart"/>
      <w:r w:rsidR="007A0714">
        <w:rPr>
          <w:bCs/>
        </w:rPr>
        <w:t>MSBuild</w:t>
      </w:r>
      <w:proofErr w:type="spellEnd"/>
      <w:r w:rsidR="007A0714">
        <w:rPr>
          <w:bCs/>
        </w:rPr>
        <w:t xml:space="preserve"> refers to these files during project compilation and includes / excludes appropriate code depending on the condition set. Now let’s understand how to set these conditions in XAML. </w:t>
      </w:r>
    </w:p>
    <w:p w:rsidR="007A0714" w:rsidRDefault="007A0714" w:rsidP="0010094D">
      <w:pPr>
        <w:jc w:val="both"/>
        <w:rPr>
          <w:bCs/>
        </w:rPr>
      </w:pPr>
    </w:p>
    <w:p w:rsidR="007A0714" w:rsidRDefault="007A0714" w:rsidP="007A0714">
      <w:pPr>
        <w:autoSpaceDE w:val="0"/>
        <w:autoSpaceDN w:val="0"/>
        <w:adjustRightInd w:val="0"/>
        <w:rPr>
          <w:bCs/>
        </w:rPr>
      </w:pPr>
      <w:r>
        <w:rPr>
          <w:bCs/>
        </w:rPr>
        <w:t>In the code snippet below, we have defined two additional namespaces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xmlns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store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condition:WINDOWS_APP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" </w:t>
      </w:r>
      <w:r>
        <w:rPr>
          <w:bCs/>
        </w:rPr>
        <w:t xml:space="preserve">and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wp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condition:WINDOWS_PHONE_APP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". </w:t>
      </w:r>
      <w:r>
        <w:rPr>
          <w:bCs/>
        </w:rPr>
        <w:t>The condition attribute refers to the conditional compilation symbol defined in both Windows Store and Windows Phone projects.</w:t>
      </w:r>
    </w:p>
    <w:p w:rsidR="008129CD" w:rsidRDefault="008129CD" w:rsidP="007A0714">
      <w:pPr>
        <w:autoSpaceDE w:val="0"/>
        <w:autoSpaceDN w:val="0"/>
        <w:adjustRightInd w:val="0"/>
        <w:rPr>
          <w:bCs/>
        </w:rPr>
      </w:pPr>
    </w:p>
    <w:p w:rsidR="008129CD" w:rsidRDefault="008129CD" w:rsidP="007A0714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Next we have defined two instances of </w:t>
      </w:r>
      <w:proofErr w:type="spellStart"/>
      <w:r w:rsidRPr="008129CD">
        <w:rPr>
          <w:rFonts w:ascii="Consolas" w:hAnsi="Consolas" w:cs="Consolas"/>
          <w:bCs/>
        </w:rPr>
        <w:t>StackPanel</w:t>
      </w:r>
      <w:proofErr w:type="spellEnd"/>
      <w:r>
        <w:rPr>
          <w:bCs/>
        </w:rPr>
        <w:t xml:space="preserve"> using </w:t>
      </w:r>
      <w:r w:rsidRPr="008129CD">
        <w:rPr>
          <w:rFonts w:ascii="Consolas" w:hAnsi="Consolas" w:cs="Consolas"/>
          <w:bCs/>
        </w:rPr>
        <w:t>store</w:t>
      </w:r>
      <w:r>
        <w:rPr>
          <w:bCs/>
        </w:rPr>
        <w:t xml:space="preserve"> and </w:t>
      </w:r>
      <w:proofErr w:type="spellStart"/>
      <w:proofErr w:type="gramStart"/>
      <w:r w:rsidRPr="008129CD">
        <w:rPr>
          <w:rFonts w:ascii="Consolas" w:hAnsi="Consolas" w:cs="Consolas"/>
          <w:bCs/>
        </w:rPr>
        <w:t>wp</w:t>
      </w:r>
      <w:proofErr w:type="spellEnd"/>
      <w:proofErr w:type="gramEnd"/>
      <w:r>
        <w:rPr>
          <w:bCs/>
        </w:rPr>
        <w:t xml:space="preserve"> prefix. As you might have </w:t>
      </w:r>
      <w:proofErr w:type="spellStart"/>
      <w:r>
        <w:rPr>
          <w:bCs/>
        </w:rPr>
        <w:t>gussed</w:t>
      </w:r>
      <w:proofErr w:type="spellEnd"/>
      <w:r>
        <w:rPr>
          <w:bCs/>
        </w:rPr>
        <w:t xml:space="preserve">, </w:t>
      </w:r>
      <w:proofErr w:type="spellStart"/>
      <w:r w:rsidRPr="008129CD">
        <w:rPr>
          <w:rFonts w:ascii="Consolas" w:hAnsi="Consolas" w:cs="Consolas"/>
          <w:bCs/>
        </w:rPr>
        <w:t>store</w:t>
      </w:r>
      <w:proofErr w:type="gramStart"/>
      <w:r w:rsidRPr="008129CD">
        <w:rPr>
          <w:rFonts w:ascii="Consolas" w:hAnsi="Consolas" w:cs="Consolas"/>
          <w:bCs/>
        </w:rPr>
        <w:t>:StackPanel</w:t>
      </w:r>
      <w:proofErr w:type="spellEnd"/>
      <w:proofErr w:type="gramEnd"/>
      <w:r>
        <w:rPr>
          <w:rFonts w:ascii="Consolas" w:hAnsi="Consolas" w:cs="Consolas"/>
          <w:bCs/>
        </w:rPr>
        <w:t xml:space="preserve"> </w:t>
      </w:r>
      <w:r w:rsidRPr="008129CD">
        <w:rPr>
          <w:bCs/>
        </w:rPr>
        <w:t>will be show</w:t>
      </w:r>
      <w:r>
        <w:rPr>
          <w:bCs/>
        </w:rPr>
        <w:t>n</w:t>
      </w:r>
      <w:r w:rsidRPr="008129CD">
        <w:rPr>
          <w:bCs/>
        </w:rPr>
        <w:t xml:space="preserve"> only in Windows Store App and</w:t>
      </w:r>
      <w:r>
        <w:rPr>
          <w:rFonts w:ascii="Consolas" w:hAnsi="Consolas" w:cs="Consolas"/>
          <w:bCs/>
        </w:rPr>
        <w:t xml:space="preserve"> </w:t>
      </w:r>
      <w:proofErr w:type="spellStart"/>
      <w:r>
        <w:rPr>
          <w:rFonts w:ascii="Consolas" w:hAnsi="Consolas" w:cs="Consolas"/>
          <w:bCs/>
        </w:rPr>
        <w:t>wp:StackPanel</w:t>
      </w:r>
      <w:proofErr w:type="spellEnd"/>
      <w:r>
        <w:rPr>
          <w:rFonts w:ascii="Consolas" w:hAnsi="Consolas" w:cs="Consolas"/>
          <w:bCs/>
        </w:rPr>
        <w:t xml:space="preserve"> </w:t>
      </w:r>
      <w:r w:rsidRPr="008129CD">
        <w:rPr>
          <w:bCs/>
        </w:rPr>
        <w:t>wil</w:t>
      </w:r>
      <w:r>
        <w:rPr>
          <w:bCs/>
        </w:rPr>
        <w:t>l</w:t>
      </w:r>
      <w:r w:rsidRPr="008129CD">
        <w:rPr>
          <w:bCs/>
        </w:rPr>
        <w:t xml:space="preserve"> be shown only in Windows Phone App.</w:t>
      </w:r>
    </w:p>
    <w:p w:rsidR="007A0714" w:rsidRDefault="007A0714" w:rsidP="007A0714">
      <w:pPr>
        <w:autoSpaceDE w:val="0"/>
        <w:autoSpaceDN w:val="0"/>
        <w:adjustRightInd w:val="0"/>
        <w:rPr>
          <w:bCs/>
        </w:rPr>
      </w:pP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Page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="XCCApp.MainPage"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="http://schemas.microsoft.com/winfx/2006/xaml/presentation"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using:XCC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="http://schemas.microsoft.com/expression/blend/2008"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mc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="http://schemas.openxmlformats.org/markup-compatibility/2006"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store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condition:WINDOWS_APP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lastRenderedPageBreak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wp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condition:WINDOWS_PHONE_APP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mc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 xml:space="preserve">="d store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wp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"&gt;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store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StackPanel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="Yellow"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="200"&gt;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store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StackPanel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wp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StackPanel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="Green"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i-IN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="200"&gt;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wp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StackPanel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7A0714" w:rsidRDefault="007A0714" w:rsidP="007A07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Page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&gt;</w:t>
      </w:r>
    </w:p>
    <w:p w:rsidR="007A0714" w:rsidRDefault="007A0714" w:rsidP="007A0714">
      <w:pPr>
        <w:autoSpaceDE w:val="0"/>
        <w:autoSpaceDN w:val="0"/>
        <w:adjustRightInd w:val="0"/>
        <w:rPr>
          <w:bCs/>
        </w:rPr>
      </w:pPr>
    </w:p>
    <w:p w:rsidR="007A0714" w:rsidRDefault="005075B9" w:rsidP="007A0714">
      <w:p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  <w:lang w:bidi="hi-IN"/>
        </w:rPr>
      </w:pPr>
      <w:r>
        <w:rPr>
          <w:rFonts w:cs="Consolas"/>
          <w:color w:val="000000"/>
          <w:sz w:val="20"/>
          <w:szCs w:val="20"/>
          <w:highlight w:val="white"/>
          <w:lang w:bidi="hi-IN"/>
        </w:rPr>
        <w:t>It’s that easy to conditionally compile XAML using XCC. It surely helps to isolate platform specific code</w:t>
      </w:r>
      <w:r w:rsidR="0063620E">
        <w:rPr>
          <w:rFonts w:cs="Consolas"/>
          <w:color w:val="000000"/>
          <w:sz w:val="20"/>
          <w:szCs w:val="20"/>
          <w:highlight w:val="white"/>
          <w:lang w:bidi="hi-IN"/>
        </w:rPr>
        <w:t xml:space="preserve"> without adding any complexity to the solution. Hope you liked it.</w:t>
      </w:r>
    </w:p>
    <w:p w:rsidR="0063620E" w:rsidRDefault="0063620E" w:rsidP="007A0714">
      <w:p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  <w:lang w:bidi="hi-IN"/>
        </w:rPr>
      </w:pPr>
    </w:p>
    <w:p w:rsidR="007A0714" w:rsidRPr="005075B9" w:rsidRDefault="007A0714" w:rsidP="007A0714">
      <w:pPr>
        <w:autoSpaceDE w:val="0"/>
        <w:autoSpaceDN w:val="0"/>
        <w:adjustRightInd w:val="0"/>
        <w:rPr>
          <w:rFonts w:cs="Consolas"/>
          <w:color w:val="000000"/>
          <w:sz w:val="19"/>
          <w:szCs w:val="19"/>
          <w:highlight w:val="white"/>
          <w:lang w:bidi="hi-IN"/>
        </w:rPr>
      </w:pPr>
    </w:p>
    <w:p w:rsidR="007A0714" w:rsidRPr="005075B9" w:rsidRDefault="007A0714" w:rsidP="0010094D">
      <w:pPr>
        <w:jc w:val="both"/>
        <w:rPr>
          <w:bCs/>
        </w:rPr>
      </w:pPr>
    </w:p>
    <w:p w:rsidR="0010094D" w:rsidRPr="005075B9" w:rsidRDefault="0010094D" w:rsidP="0010094D">
      <w:pPr>
        <w:jc w:val="both"/>
        <w:rPr>
          <w:bCs/>
        </w:rPr>
      </w:pPr>
    </w:p>
    <w:p w:rsidR="0010094D" w:rsidRPr="005075B9" w:rsidRDefault="0010094D" w:rsidP="0010094D">
      <w:pPr>
        <w:jc w:val="both"/>
        <w:rPr>
          <w:bCs/>
        </w:rPr>
      </w:pPr>
    </w:p>
    <w:p w:rsidR="00BF6F0F" w:rsidRPr="005075B9" w:rsidRDefault="00BF6F0F" w:rsidP="00EF2E8E">
      <w:pPr>
        <w:rPr>
          <w:bCs/>
        </w:rPr>
      </w:pPr>
    </w:p>
    <w:p w:rsidR="0010094D" w:rsidRPr="005075B9" w:rsidRDefault="0010094D" w:rsidP="00EF2E8E">
      <w:pPr>
        <w:rPr>
          <w:bCs/>
        </w:rPr>
      </w:pPr>
    </w:p>
    <w:p w:rsidR="00201CAB" w:rsidRPr="005075B9" w:rsidRDefault="00201CAB" w:rsidP="00EF2E8E">
      <w:pPr>
        <w:rPr>
          <w:bCs/>
        </w:rPr>
      </w:pPr>
    </w:p>
    <w:p w:rsidR="00201CAB" w:rsidRPr="005075B9" w:rsidRDefault="00201CAB" w:rsidP="00EF2E8E">
      <w:pPr>
        <w:rPr>
          <w:bCs/>
        </w:rPr>
      </w:pPr>
    </w:p>
    <w:p w:rsidR="004C22B6" w:rsidRPr="005075B9" w:rsidRDefault="004C22B6" w:rsidP="00EF2E8E">
      <w:pPr>
        <w:rPr>
          <w:bCs/>
        </w:rPr>
      </w:pPr>
    </w:p>
    <w:p w:rsidR="00FC091B" w:rsidRDefault="00FC091B" w:rsidP="00EF2E8E">
      <w:pPr>
        <w:rPr>
          <w:bCs/>
        </w:rPr>
      </w:pPr>
    </w:p>
    <w:p w:rsidR="00D3652F" w:rsidRDefault="00D3652F" w:rsidP="00EF2E8E">
      <w:pPr>
        <w:rPr>
          <w:bCs/>
        </w:rPr>
      </w:pPr>
    </w:p>
    <w:p w:rsidR="00B437B2" w:rsidRDefault="00B437B2" w:rsidP="00EF2E8E">
      <w:pPr>
        <w:rPr>
          <w:bCs/>
          <w:sz w:val="24"/>
          <w:szCs w:val="20"/>
        </w:rPr>
      </w:pPr>
    </w:p>
    <w:p w:rsidR="00493A6E" w:rsidRDefault="00493A6E" w:rsidP="00EF2E8E">
      <w:pPr>
        <w:rPr>
          <w:bCs/>
          <w:sz w:val="24"/>
          <w:szCs w:val="20"/>
        </w:rPr>
      </w:pPr>
    </w:p>
    <w:p w:rsidR="00493A6E" w:rsidRPr="00EF2E8E" w:rsidRDefault="00493A6E" w:rsidP="00EF2E8E">
      <w:pPr>
        <w:rPr>
          <w:bCs/>
          <w:sz w:val="24"/>
          <w:szCs w:val="20"/>
        </w:rPr>
      </w:pPr>
    </w:p>
    <w:p w:rsidR="00EF2E8E" w:rsidRPr="00184413" w:rsidRDefault="00EF2E8E" w:rsidP="00184413">
      <w:pPr>
        <w:jc w:val="center"/>
        <w:rPr>
          <w:b/>
          <w:sz w:val="28"/>
        </w:rPr>
      </w:pPr>
    </w:p>
    <w:sectPr w:rsidR="00EF2E8E" w:rsidRPr="0018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13"/>
    <w:rsid w:val="00011F90"/>
    <w:rsid w:val="000C1C2D"/>
    <w:rsid w:val="000C7A41"/>
    <w:rsid w:val="000D6095"/>
    <w:rsid w:val="0010094D"/>
    <w:rsid w:val="00184413"/>
    <w:rsid w:val="00201CAB"/>
    <w:rsid w:val="00231CD9"/>
    <w:rsid w:val="00396C4F"/>
    <w:rsid w:val="00487C41"/>
    <w:rsid w:val="00493A6E"/>
    <w:rsid w:val="004C22B6"/>
    <w:rsid w:val="005075B9"/>
    <w:rsid w:val="005B6AC3"/>
    <w:rsid w:val="005E6092"/>
    <w:rsid w:val="00601ABD"/>
    <w:rsid w:val="0063620E"/>
    <w:rsid w:val="006509DF"/>
    <w:rsid w:val="006E3DA8"/>
    <w:rsid w:val="0077088A"/>
    <w:rsid w:val="007A0714"/>
    <w:rsid w:val="008129CD"/>
    <w:rsid w:val="00896EF8"/>
    <w:rsid w:val="008E7D5A"/>
    <w:rsid w:val="00922A72"/>
    <w:rsid w:val="009D760C"/>
    <w:rsid w:val="00A60837"/>
    <w:rsid w:val="00B437B2"/>
    <w:rsid w:val="00BA13D0"/>
    <w:rsid w:val="00BD756C"/>
    <w:rsid w:val="00BF6F0F"/>
    <w:rsid w:val="00C21B79"/>
    <w:rsid w:val="00D3652F"/>
    <w:rsid w:val="00E97C43"/>
    <w:rsid w:val="00ED148E"/>
    <w:rsid w:val="00EF2E8E"/>
    <w:rsid w:val="00F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C8ECD-93A4-4DC6-9D89-0C9EFD8E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60C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xcc.codeplex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a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950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Honrao</dc:creator>
  <cp:keywords/>
  <dc:description/>
  <cp:lastModifiedBy>Prasad Honrao</cp:lastModifiedBy>
  <cp:revision>27</cp:revision>
  <dcterms:created xsi:type="dcterms:W3CDTF">2015-01-19T00:31:00Z</dcterms:created>
  <dcterms:modified xsi:type="dcterms:W3CDTF">2015-01-30T15:22:00Z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