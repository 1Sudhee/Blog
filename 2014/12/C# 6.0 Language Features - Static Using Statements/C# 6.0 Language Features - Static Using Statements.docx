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E0B34" w:rsidRDefault="00D432CC">
              <w:pPr>
                <w:pStyle w:val="Publishwithline"/>
              </w:pPr>
              <w:r>
                <w:t>C# 6.0 Language Features – Static Using Stateme</w:t>
              </w:r>
              <w:r w:rsidR="008400E3">
                <w:t>n</w:t>
              </w:r>
              <w:r>
                <w:t>ts</w:t>
              </w:r>
            </w:p>
          </w:sdtContent>
        </w:sdt>
        <w:p w:rsidR="006E0B34" w:rsidRDefault="006E0B34">
          <w:pPr>
            <w:pStyle w:val="underline"/>
          </w:pPr>
        </w:p>
        <w:p w:rsidR="006E0B34" w:rsidRDefault="008A0CD7">
          <w:pPr>
            <w:pStyle w:val="PadderBetweenControlandBody"/>
          </w:pPr>
        </w:p>
      </w:sdtContent>
    </w:sdt>
    <w:p w:rsidR="009F21BA" w:rsidRDefault="00503807">
      <w:r>
        <w:t>Welcome to C# 6.0 language feature</w:t>
      </w:r>
      <w:r w:rsidR="003B12D6">
        <w:t>s</w:t>
      </w:r>
      <w:r>
        <w:t xml:space="preserve"> article series. </w:t>
      </w:r>
      <w:r w:rsidR="009F21BA">
        <w:t xml:space="preserve"> As you might have heard about Visual Studio 2015 and .Net framework 4.6 announcements in various Microsoft events earlier, one of the most exciting news was the next version of C# language, which is 6.0 and new features added to it. C# has come a long way since 2002 when C# 1.0 was released along with Visual Studio. Since then with every major release of .Net framework</w:t>
      </w:r>
      <w:r w:rsidR="0004460B">
        <w:t>,</w:t>
      </w:r>
      <w:r w:rsidR="009F21BA">
        <w:t xml:space="preserve"> C# became better and better language, which has </w:t>
      </w:r>
      <w:r w:rsidR="007E31D9">
        <w:t xml:space="preserve">tremendously </w:t>
      </w:r>
      <w:r w:rsidR="009F21BA">
        <w:t>helped application developers to minimize the code complexity and focus on business functionality.</w:t>
      </w:r>
      <w:r w:rsidR="007E31D9">
        <w:t xml:space="preserve"> With the new version of .Net framework and Visual Studio around the corner, you can start learning new language features </w:t>
      </w:r>
      <w:r w:rsidR="007E31D9" w:rsidRPr="007E31D9">
        <w:rPr>
          <w:u w:val="single"/>
        </w:rPr>
        <w:t>today</w:t>
      </w:r>
      <w:r w:rsidR="007E31D9">
        <w:t xml:space="preserve"> using </w:t>
      </w:r>
      <w:r w:rsidR="007E31D9">
        <w:t>Visual Studio</w:t>
      </w:r>
      <w:r w:rsidR="007E31D9">
        <w:t xml:space="preserve"> 2015 preview release.</w:t>
      </w:r>
      <w:r w:rsidR="001475DC">
        <w:t xml:space="preserve"> There are many useful features added to the language and I don’t know at the moment, how many articles I will write in this series, but it will probably something like this.</w:t>
      </w:r>
    </w:p>
    <w:p w:rsidR="001475DC" w:rsidRPr="009E1941" w:rsidRDefault="001475DC" w:rsidP="001475DC">
      <w:pPr>
        <w:pStyle w:val="ListParagraph"/>
        <w:numPr>
          <w:ilvl w:val="0"/>
          <w:numId w:val="1"/>
        </w:numPr>
        <w:rPr>
          <w:b/>
          <w:bCs/>
        </w:rPr>
      </w:pPr>
      <w:r w:rsidRPr="009E1941">
        <w:rPr>
          <w:b/>
          <w:bCs/>
        </w:rPr>
        <w:t xml:space="preserve">Static </w:t>
      </w:r>
      <w:r w:rsidR="008B717F" w:rsidRPr="009E1941">
        <w:rPr>
          <w:b/>
          <w:bCs/>
        </w:rPr>
        <w:t>u</w:t>
      </w:r>
      <w:r w:rsidRPr="009E1941">
        <w:rPr>
          <w:b/>
          <w:bCs/>
        </w:rPr>
        <w:t xml:space="preserve">sing </w:t>
      </w:r>
      <w:r w:rsidR="008B717F" w:rsidRPr="009E1941">
        <w:rPr>
          <w:b/>
          <w:bCs/>
        </w:rPr>
        <w:t>s</w:t>
      </w:r>
      <w:r w:rsidRPr="009E1941">
        <w:rPr>
          <w:b/>
          <w:bCs/>
        </w:rPr>
        <w:t>tatements – This article</w:t>
      </w:r>
    </w:p>
    <w:p w:rsidR="001475DC" w:rsidRDefault="00092325" w:rsidP="001475DC">
      <w:pPr>
        <w:pStyle w:val="ListParagraph"/>
        <w:numPr>
          <w:ilvl w:val="0"/>
          <w:numId w:val="1"/>
        </w:numPr>
      </w:pPr>
      <w:r>
        <w:t xml:space="preserve">Auto </w:t>
      </w:r>
      <w:r w:rsidR="008B717F">
        <w:t>p</w:t>
      </w:r>
      <w:r>
        <w:t xml:space="preserve">roperty </w:t>
      </w:r>
      <w:r w:rsidR="008B717F">
        <w:t>i</w:t>
      </w:r>
      <w:r>
        <w:t>nitializers</w:t>
      </w:r>
    </w:p>
    <w:p w:rsidR="00092325" w:rsidRDefault="00B74380" w:rsidP="001475DC">
      <w:pPr>
        <w:pStyle w:val="ListParagraph"/>
        <w:numPr>
          <w:ilvl w:val="0"/>
          <w:numId w:val="1"/>
        </w:numPr>
      </w:pPr>
      <w:r>
        <w:t xml:space="preserve">Primary </w:t>
      </w:r>
      <w:r w:rsidR="008B717F">
        <w:t>c</w:t>
      </w:r>
      <w:r>
        <w:t>onstructors</w:t>
      </w:r>
    </w:p>
    <w:p w:rsidR="008B717F" w:rsidRDefault="008B717F" w:rsidP="001475DC">
      <w:pPr>
        <w:pStyle w:val="ListParagraph"/>
        <w:numPr>
          <w:ilvl w:val="0"/>
          <w:numId w:val="1"/>
        </w:numPr>
      </w:pPr>
      <w:r>
        <w:t>Null conditional operator</w:t>
      </w:r>
    </w:p>
    <w:p w:rsidR="00B74380" w:rsidRDefault="00727DA2" w:rsidP="001475DC">
      <w:pPr>
        <w:pStyle w:val="ListParagraph"/>
        <w:numPr>
          <w:ilvl w:val="0"/>
          <w:numId w:val="1"/>
        </w:numPr>
      </w:pPr>
      <w:r>
        <w:t xml:space="preserve">String </w:t>
      </w:r>
      <w:r w:rsidR="008B717F">
        <w:t>i</w:t>
      </w:r>
      <w:r>
        <w:t>nterpolation</w:t>
      </w:r>
    </w:p>
    <w:p w:rsidR="00727DA2" w:rsidRDefault="008B717F" w:rsidP="001475DC">
      <w:pPr>
        <w:pStyle w:val="ListParagraph"/>
        <w:numPr>
          <w:ilvl w:val="0"/>
          <w:numId w:val="1"/>
        </w:numPr>
      </w:pPr>
      <w:proofErr w:type="spellStart"/>
      <w:r>
        <w:t>nameof</w:t>
      </w:r>
      <w:proofErr w:type="spellEnd"/>
      <w:r>
        <w:t xml:space="preserve"> operator</w:t>
      </w:r>
    </w:p>
    <w:p w:rsidR="000E2D32" w:rsidRDefault="000E2D32" w:rsidP="001475DC">
      <w:pPr>
        <w:pStyle w:val="ListParagraph"/>
        <w:numPr>
          <w:ilvl w:val="0"/>
          <w:numId w:val="1"/>
        </w:numPr>
      </w:pPr>
      <w:r>
        <w:t>Declaration expression</w:t>
      </w:r>
      <w:r w:rsidR="002D201A">
        <w:t>s</w:t>
      </w:r>
    </w:p>
    <w:p w:rsidR="008B717F" w:rsidRPr="00136B78" w:rsidRDefault="00136B78" w:rsidP="008349C1">
      <w:pPr>
        <w:rPr>
          <w:b/>
          <w:bCs/>
          <w:sz w:val="28"/>
          <w:szCs w:val="24"/>
        </w:rPr>
      </w:pPr>
      <w:r w:rsidRPr="00136B78">
        <w:rPr>
          <w:b/>
          <w:bCs/>
          <w:sz w:val="28"/>
          <w:szCs w:val="24"/>
        </w:rPr>
        <w:t>Static Using Statements</w:t>
      </w:r>
    </w:p>
    <w:p w:rsidR="009F21BA" w:rsidRDefault="005C2E52">
      <w:r>
        <w:t>Declaration of static using statements allows application developer to eliminate an explicit reference to static type when invoking static method.</w:t>
      </w:r>
      <w:r w:rsidR="0029581C">
        <w:t xml:space="preserve"> </w:t>
      </w:r>
      <w:r w:rsidR="0029581C" w:rsidRPr="0029581C">
        <w:t xml:space="preserve">It also allows </w:t>
      </w:r>
      <w:r w:rsidR="0029581C" w:rsidRPr="0029581C">
        <w:t>you introduce only the extension methods on a specific class, rather than all extension methods within a namespace</w:t>
      </w:r>
      <w:r w:rsidR="0029581C">
        <w:t xml:space="preserve">. </w:t>
      </w:r>
      <w:r w:rsidR="00D51410">
        <w:t>Code snippet defined below shows how you can use static using statements.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LanguageFeatures</w:t>
      </w:r>
      <w:proofErr w:type="spellEnd"/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 {0}, welcome to C# 6.0!"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6B88" w:rsidRDefault="005C6B88" w:rsidP="005C6B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1410" w:rsidRDefault="00D51410"/>
    <w:p w:rsidR="008400E3" w:rsidRPr="008400E3" w:rsidRDefault="0094204A" w:rsidP="008400E3">
      <w:r>
        <w:t xml:space="preserve">In this example, we have defined a static using statement for </w:t>
      </w:r>
      <w:proofErr w:type="spellStart"/>
      <w:r>
        <w:t>System.Console</w:t>
      </w:r>
      <w:proofErr w:type="spellEnd"/>
      <w:r>
        <w:t xml:space="preserve"> type. This allows us to call static methods like Write, </w:t>
      </w:r>
      <w:proofErr w:type="spellStart"/>
      <w:r>
        <w:t>WriteLine</w:t>
      </w:r>
      <w:proofErr w:type="spellEnd"/>
      <w:r>
        <w:t xml:space="preserve">, </w:t>
      </w:r>
      <w:proofErr w:type="spellStart"/>
      <w:proofErr w:type="gramStart"/>
      <w:r>
        <w:t>ReadLine</w:t>
      </w:r>
      <w:proofErr w:type="spellEnd"/>
      <w:proofErr w:type="gramEnd"/>
      <w:r>
        <w:t xml:space="preserve"> without explicitly specifying the containing type Console. Although it’s more like a syntactic sugar to </w:t>
      </w:r>
      <w:r w:rsidR="00B5115A">
        <w:t>the</w:t>
      </w:r>
      <w:r>
        <w:t xml:space="preserve"> C# program, however it still allows you to write the code that’s easier to read and write.</w:t>
      </w:r>
    </w:p>
    <w:p w:rsidR="008400E3" w:rsidRPr="008400E3" w:rsidRDefault="008400E3" w:rsidP="008400E3"/>
    <w:p w:rsidR="008400E3" w:rsidRDefault="008400E3" w:rsidP="008400E3"/>
    <w:p w:rsidR="006E0B34" w:rsidRPr="008400E3" w:rsidRDefault="008400E3" w:rsidP="008400E3">
      <w:pPr>
        <w:tabs>
          <w:tab w:val="left" w:pos="6435"/>
        </w:tabs>
      </w:pPr>
      <w:r>
        <w:tab/>
      </w:r>
    </w:p>
    <w:sectPr w:rsidR="006E0B34" w:rsidRPr="008400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B07E4"/>
    <w:multiLevelType w:val="hybridMultilevel"/>
    <w:tmpl w:val="BE58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B572B"/>
    <w:rsid w:val="000440DB"/>
    <w:rsid w:val="0004460B"/>
    <w:rsid w:val="00092325"/>
    <w:rsid w:val="000E2D32"/>
    <w:rsid w:val="00136B78"/>
    <w:rsid w:val="001475DC"/>
    <w:rsid w:val="001B572B"/>
    <w:rsid w:val="0029581C"/>
    <w:rsid w:val="002D201A"/>
    <w:rsid w:val="00321118"/>
    <w:rsid w:val="003606D9"/>
    <w:rsid w:val="003B12D6"/>
    <w:rsid w:val="00503807"/>
    <w:rsid w:val="005C2E52"/>
    <w:rsid w:val="005C6B88"/>
    <w:rsid w:val="006E0B34"/>
    <w:rsid w:val="00727DA2"/>
    <w:rsid w:val="007E31D9"/>
    <w:rsid w:val="00830636"/>
    <w:rsid w:val="008349C1"/>
    <w:rsid w:val="008400E3"/>
    <w:rsid w:val="008A0CD7"/>
    <w:rsid w:val="008B717F"/>
    <w:rsid w:val="0094204A"/>
    <w:rsid w:val="009E1941"/>
    <w:rsid w:val="009F21BA"/>
    <w:rsid w:val="00B5115A"/>
    <w:rsid w:val="00B74380"/>
    <w:rsid w:val="00D4303A"/>
    <w:rsid w:val="00D432CC"/>
    <w:rsid w:val="00D51410"/>
    <w:rsid w:val="00EC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C80209-7905-4628-B690-D63E058D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ad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BB161-878E-4096-B714-B0DDDBFFBA0A}"/>
      </w:docPartPr>
      <w:docPartBody>
        <w:p w:rsidR="00000000" w:rsidRDefault="00A51FAC">
          <w:r w:rsidRPr="00F7224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AC"/>
    <w:rsid w:val="00A51FAC"/>
    <w:rsid w:val="00E6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F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C# 6.0 Language Features – Static Using Statements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388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Honrao</dc:creator>
  <cp:keywords/>
  <dc:description/>
  <cp:lastModifiedBy>Prasad Honrao</cp:lastModifiedBy>
  <cp:revision>30</cp:revision>
  <dcterms:created xsi:type="dcterms:W3CDTF">2014-12-03T17:42:00Z</dcterms:created>
  <dcterms:modified xsi:type="dcterms:W3CDTF">2014-12-04T00:14:00Z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